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priyaj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9876543212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bag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dress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sweet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1400.0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1260.0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