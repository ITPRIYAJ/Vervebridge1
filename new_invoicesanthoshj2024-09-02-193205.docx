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santhoshj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1234567898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bike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20000.0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car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3000000.0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6000000.0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6020000.0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5418000.0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